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A843F" w14:textId="2B1680E8" w:rsidR="00E44AC8" w:rsidRDefault="00C4109A" w:rsidP="00C4109A">
      <w:pPr>
        <w:pStyle w:val="Titel"/>
        <w:numPr>
          <w:ilvl w:val="0"/>
          <w:numId w:val="2"/>
        </w:numPr>
        <w:jc w:val="center"/>
      </w:pPr>
      <w:r>
        <w:t>Praktikum</w:t>
      </w:r>
    </w:p>
    <w:p w14:paraId="5A42431C" w14:textId="44BB180F" w:rsidR="00C4109A" w:rsidRDefault="00C4109A" w:rsidP="00BD5E6C">
      <w:pPr>
        <w:pStyle w:val="Listenabsatz"/>
        <w:numPr>
          <w:ilvl w:val="1"/>
          <w:numId w:val="3"/>
        </w:numPr>
      </w:pPr>
      <w:r>
        <w:t xml:space="preserve">Unter Verwendung der Dokumentation ließ sich ermitteln, dass ein erzeugter Thread im State „DETACHED“ nicht über die Funktion </w:t>
      </w:r>
      <w:proofErr w:type="spellStart"/>
      <w:r>
        <w:t>pthread_join</w:t>
      </w:r>
      <w:proofErr w:type="spellEnd"/>
      <w:r>
        <w:t xml:space="preserve"> mit anderen Threads zusammengeführt werden kann. Daher ist es notwendig, dass die zu startenden Threads im State „JOINABLE“ gestartet werden.</w:t>
      </w:r>
    </w:p>
    <w:p w14:paraId="433AAEF0" w14:textId="7387F53D" w:rsidR="00302330" w:rsidRDefault="00503F2D" w:rsidP="00BD5E6C">
      <w:pPr>
        <w:pStyle w:val="Listenabsatz"/>
        <w:numPr>
          <w:ilvl w:val="1"/>
          <w:numId w:val="3"/>
        </w:numPr>
      </w:pPr>
      <w:r>
        <w:t xml:space="preserve">Das C Programm befindet </w:t>
      </w:r>
      <w:bookmarkStart w:id="0" w:name="_GoBack"/>
      <w:bookmarkEnd w:id="0"/>
      <w:r>
        <w:t xml:space="preserve">sich in der beigefügten </w:t>
      </w:r>
      <w:proofErr w:type="spellStart"/>
      <w:r>
        <w:t>Threads.c</w:t>
      </w:r>
      <w:proofErr w:type="spellEnd"/>
      <w:r>
        <w:t xml:space="preserve"> Datei.</w:t>
      </w:r>
    </w:p>
    <w:p w14:paraId="7FB458BB" w14:textId="3B1BC0B4" w:rsidR="009A7579" w:rsidRDefault="009A7579" w:rsidP="009A7579">
      <w:pPr>
        <w:ind w:left="360"/>
      </w:pPr>
      <w:r>
        <w:t>In nachfolgendem Screenshot sieht man die Statuswechsel der beiden laufenden Threads (2 und 3)</w:t>
      </w:r>
      <w:r w:rsidR="00775313">
        <w:t xml:space="preserve">. Insbesondere sieht man die leicht </w:t>
      </w:r>
      <w:proofErr w:type="gramStart"/>
      <w:r w:rsidR="00775313">
        <w:t>unterschiedlichen</w:t>
      </w:r>
      <w:proofErr w:type="gramEnd"/>
      <w:r w:rsidR="00775313">
        <w:t xml:space="preserve"> </w:t>
      </w:r>
      <w:proofErr w:type="spellStart"/>
      <w:r w:rsidR="00775313">
        <w:t>Sleep</w:t>
      </w:r>
      <w:proofErr w:type="spellEnd"/>
      <w:r w:rsidR="00775313">
        <w:t xml:space="preserve">-Times. </w:t>
      </w:r>
    </w:p>
    <w:p w14:paraId="7630752D" w14:textId="77777777" w:rsidR="009A7579" w:rsidRDefault="009A7579" w:rsidP="009A7579">
      <w:pPr>
        <w:pStyle w:val="Listenabsatz"/>
        <w:ind w:left="1080"/>
      </w:pPr>
    </w:p>
    <w:p w14:paraId="3C0C3822" w14:textId="122871FE" w:rsidR="009A7579" w:rsidRPr="00C4109A" w:rsidRDefault="00775313" w:rsidP="009A7579">
      <w:pPr>
        <w:pStyle w:val="Listenabsatz"/>
        <w:ind w:left="1080"/>
      </w:pPr>
      <w:r>
        <w:rPr>
          <w:noProof/>
          <w:lang w:eastAsia="de-DE"/>
        </w:rPr>
        <w:drawing>
          <wp:inline distT="0" distB="0" distL="0" distR="0" wp14:anchorId="3DB340F1" wp14:editId="514D00E7">
            <wp:extent cx="5760720" cy="965224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579" w:rsidRPr="00C4109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FE4437" w14:textId="77777777" w:rsidR="00436A60" w:rsidRDefault="00436A60" w:rsidP="00FA5E04">
      <w:pPr>
        <w:spacing w:after="0" w:line="240" w:lineRule="auto"/>
      </w:pPr>
      <w:r>
        <w:separator/>
      </w:r>
    </w:p>
  </w:endnote>
  <w:endnote w:type="continuationSeparator" w:id="0">
    <w:p w14:paraId="13FDD82C" w14:textId="77777777" w:rsidR="00436A60" w:rsidRDefault="00436A60" w:rsidP="00FA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15E95F" w14:textId="77777777" w:rsidR="00436A60" w:rsidRDefault="00436A60" w:rsidP="00FA5E04">
      <w:pPr>
        <w:spacing w:after="0" w:line="240" w:lineRule="auto"/>
      </w:pPr>
      <w:r>
        <w:separator/>
      </w:r>
    </w:p>
  </w:footnote>
  <w:footnote w:type="continuationSeparator" w:id="0">
    <w:p w14:paraId="6FBDE032" w14:textId="77777777" w:rsidR="00436A60" w:rsidRDefault="00436A60" w:rsidP="00FA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E64FE" w14:textId="0D3FCB4A" w:rsidR="00436A60" w:rsidRPr="009A7579" w:rsidRDefault="00436A60">
    <w:pPr>
      <w:pStyle w:val="Kopfzeile"/>
      <w:rPr>
        <w:lang w:val="en-US"/>
      </w:rPr>
    </w:pPr>
    <w:r w:rsidRPr="009A7579">
      <w:rPr>
        <w:lang w:val="en-US"/>
      </w:rPr>
      <w:t>Embedded Computing</w:t>
    </w:r>
    <w:r w:rsidRPr="009A7579">
      <w:rPr>
        <w:lang w:val="en-US"/>
      </w:rPr>
      <w:tab/>
    </w:r>
    <w:r w:rsidRPr="009A7579">
      <w:rPr>
        <w:lang w:val="en-US"/>
      </w:rPr>
      <w:tab/>
      <w:t>Team</w:t>
    </w:r>
  </w:p>
  <w:p w14:paraId="61D51DE4" w14:textId="77777777" w:rsidR="00436A60" w:rsidRPr="009A7579" w:rsidRDefault="00436A60">
    <w:pPr>
      <w:pStyle w:val="Kopfzeile"/>
      <w:rPr>
        <w:lang w:val="en-US"/>
      </w:rPr>
    </w:pPr>
    <w:r w:rsidRPr="009A7579">
      <w:rPr>
        <w:lang w:val="en-US"/>
      </w:rPr>
      <w:t>Prof. Dr. Martin Hobelsberger</w:t>
    </w:r>
    <w:r w:rsidRPr="009A7579">
      <w:rPr>
        <w:lang w:val="en-US"/>
      </w:rPr>
      <w:tab/>
    </w:r>
    <w:r w:rsidRPr="009A7579">
      <w:rPr>
        <w:lang w:val="en-US"/>
      </w:rPr>
      <w:tab/>
    </w:r>
    <w:proofErr w:type="spellStart"/>
    <w:r w:rsidRPr="00FA5E04">
      <w:rPr>
        <w:lang w:val="en-US"/>
      </w:rPr>
      <w:t>Hampp</w:t>
    </w:r>
    <w:proofErr w:type="spellEnd"/>
    <w:r w:rsidRPr="00FA5E04">
      <w:rPr>
        <w:lang w:val="en-US"/>
      </w:rPr>
      <w:t xml:space="preserve"> Manuel</w:t>
    </w:r>
    <w:r w:rsidRPr="009A7579">
      <w:rPr>
        <w:lang w:val="en-US"/>
      </w:rPr>
      <w:t>, Hellmann Fabio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B7DCA"/>
    <w:multiLevelType w:val="multilevel"/>
    <w:tmpl w:val="60D2BC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A90D53"/>
    <w:multiLevelType w:val="hybridMultilevel"/>
    <w:tmpl w:val="8B20C0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62ED3"/>
    <w:multiLevelType w:val="multilevel"/>
    <w:tmpl w:val="FC002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5E"/>
    <w:rsid w:val="000C3224"/>
    <w:rsid w:val="00302330"/>
    <w:rsid w:val="00436A60"/>
    <w:rsid w:val="00503F2D"/>
    <w:rsid w:val="00775313"/>
    <w:rsid w:val="0087215E"/>
    <w:rsid w:val="009A7579"/>
    <w:rsid w:val="00BD5E6C"/>
    <w:rsid w:val="00C4109A"/>
    <w:rsid w:val="00E44AC8"/>
    <w:rsid w:val="00F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E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D0191A4E.dotm</Template>
  <TotalTime>0</TotalTime>
  <Pages>1</Pages>
  <Words>71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Hellmann</dc:creator>
  <cp:lastModifiedBy>ifw13013</cp:lastModifiedBy>
  <cp:revision>10</cp:revision>
  <cp:lastPrinted>2016-10-31T13:54:00Z</cp:lastPrinted>
  <dcterms:created xsi:type="dcterms:W3CDTF">2016-10-20T07:26:00Z</dcterms:created>
  <dcterms:modified xsi:type="dcterms:W3CDTF">2016-10-31T14:14:00Z</dcterms:modified>
</cp:coreProperties>
</file>