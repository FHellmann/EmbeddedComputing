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843F" w14:textId="361534F4" w:rsidR="00E44AC8" w:rsidRPr="00F5365A" w:rsidRDefault="00C4109A" w:rsidP="00246F8B">
      <w:pPr>
        <w:pStyle w:val="Titel"/>
        <w:numPr>
          <w:ilvl w:val="0"/>
          <w:numId w:val="4"/>
        </w:numPr>
        <w:jc w:val="center"/>
      </w:pPr>
      <w:r w:rsidRPr="00F5365A">
        <w:t>Praktikum</w:t>
      </w:r>
    </w:p>
    <w:p w14:paraId="39BB5AF1" w14:textId="0FDA02C9" w:rsidR="004B2722" w:rsidRPr="00F5365A" w:rsidRDefault="00F5365A" w:rsidP="00746ED7">
      <w:pPr>
        <w:pStyle w:val="Listenabsatz"/>
        <w:numPr>
          <w:ilvl w:val="0"/>
          <w:numId w:val="11"/>
        </w:numPr>
        <w:rPr>
          <w:rFonts w:asciiTheme="majorHAnsi" w:hAnsiTheme="majorHAnsi"/>
        </w:rPr>
      </w:pPr>
      <w:r w:rsidRPr="00F5365A">
        <w:rPr>
          <w:rFonts w:asciiTheme="majorHAnsi" w:hAnsiTheme="majorHAnsi"/>
        </w:rPr>
        <w:t xml:space="preserve">Mit dem Befehl </w:t>
      </w:r>
      <w:r w:rsidRPr="00C05ECF">
        <w:rPr>
          <w:rFonts w:asciiTheme="majorHAnsi" w:hAnsiTheme="majorHAnsi"/>
          <w:i/>
        </w:rPr>
        <w:t>i2cdetect</w:t>
      </w:r>
      <w:r w:rsidR="00D707E9">
        <w:rPr>
          <w:rFonts w:asciiTheme="majorHAnsi" w:hAnsiTheme="majorHAnsi"/>
          <w:i/>
        </w:rPr>
        <w:t xml:space="preserve"> –r 2</w:t>
      </w:r>
      <w:r w:rsidRPr="00F5365A">
        <w:rPr>
          <w:rFonts w:asciiTheme="majorHAnsi" w:hAnsiTheme="majorHAnsi"/>
        </w:rPr>
        <w:t xml:space="preserve"> werden </w:t>
      </w:r>
      <w:r w:rsidR="00C05ECF">
        <w:rPr>
          <w:rFonts w:asciiTheme="majorHAnsi" w:hAnsiTheme="majorHAnsi"/>
        </w:rPr>
        <w:t xml:space="preserve">aktuelle </w:t>
      </w:r>
      <w:r w:rsidR="00D707E9">
        <w:rPr>
          <w:rFonts w:asciiTheme="majorHAnsi" w:hAnsiTheme="majorHAnsi"/>
        </w:rPr>
        <w:t>Verbindungen angezeigt (2 für die zu benutzende Busnummer).</w:t>
      </w:r>
    </w:p>
    <w:p w14:paraId="17E0103F" w14:textId="77777777" w:rsidR="00F5365A" w:rsidRPr="00F5365A" w:rsidRDefault="00F5365A" w:rsidP="00F5365A">
      <w:pPr>
        <w:pStyle w:val="Listenabsatz"/>
        <w:rPr>
          <w:rFonts w:asciiTheme="majorHAnsi" w:hAnsiTheme="majorHAnsi"/>
          <w:noProof/>
          <w:lang w:eastAsia="de-DE"/>
        </w:rPr>
      </w:pPr>
    </w:p>
    <w:p w14:paraId="3397A75C" w14:textId="732F11BB" w:rsidR="00F5365A" w:rsidRPr="00F5365A" w:rsidRDefault="00F5365A" w:rsidP="00F5365A">
      <w:pPr>
        <w:pStyle w:val="Listenabsatz"/>
        <w:rPr>
          <w:rFonts w:asciiTheme="majorHAnsi" w:hAnsiTheme="majorHAnsi"/>
        </w:rPr>
      </w:pPr>
      <w:r w:rsidRPr="00F5365A">
        <w:rPr>
          <w:rFonts w:asciiTheme="majorHAnsi" w:hAnsiTheme="majorHAnsi"/>
          <w:noProof/>
          <w:lang w:eastAsia="de-DE"/>
        </w:rPr>
        <w:drawing>
          <wp:inline distT="0" distB="0" distL="0" distR="0" wp14:anchorId="0DA2BE90" wp14:editId="1E24EDBF">
            <wp:extent cx="5762625" cy="2276475"/>
            <wp:effectExtent l="0" t="0" r="9525" b="9525"/>
            <wp:docPr id="1" name="Grafik 1" descr="\\UDS1\Homes$\Stud\W13\ifw13013\Dokumente\embedded\EmbeddedComputing\Exercise 3_5\i2cde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DS1\Homes$\Stud\W13\ifw13013\Dokumente\embedded\EmbeddedComputing\Exercise 3_5\i2cdet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29D8" w14:textId="6CFA277F" w:rsidR="00F5365A" w:rsidRPr="00F5365A" w:rsidRDefault="00F5365A" w:rsidP="00F5365A">
      <w:pPr>
        <w:ind w:firstLine="708"/>
        <w:rPr>
          <w:rFonts w:asciiTheme="majorHAnsi" w:hAnsiTheme="majorHAnsi"/>
        </w:rPr>
      </w:pPr>
      <w:r w:rsidRPr="00F5365A">
        <w:rPr>
          <w:rFonts w:asciiTheme="majorHAnsi" w:hAnsiTheme="majorHAnsi"/>
        </w:rPr>
        <w:t xml:space="preserve">Um den </w:t>
      </w:r>
      <w:bookmarkStart w:id="0" w:name="_GoBack"/>
      <w:r w:rsidRPr="00F5365A">
        <w:rPr>
          <w:rFonts w:asciiTheme="majorHAnsi" w:hAnsiTheme="majorHAnsi"/>
        </w:rPr>
        <w:t xml:space="preserve">ADXL345 </w:t>
      </w:r>
      <w:bookmarkEnd w:id="0"/>
      <w:r w:rsidRPr="00F5365A">
        <w:rPr>
          <w:rFonts w:asciiTheme="majorHAnsi" w:hAnsiTheme="majorHAnsi"/>
        </w:rPr>
        <w:t xml:space="preserve">Chip in den </w:t>
      </w:r>
      <w:proofErr w:type="spellStart"/>
      <w:r w:rsidRPr="00F5365A">
        <w:rPr>
          <w:rFonts w:asciiTheme="majorHAnsi" w:hAnsiTheme="majorHAnsi"/>
        </w:rPr>
        <w:t>Measure</w:t>
      </w:r>
      <w:proofErr w:type="spellEnd"/>
      <w:r w:rsidRPr="00F5365A">
        <w:rPr>
          <w:rFonts w:asciiTheme="majorHAnsi" w:hAnsiTheme="majorHAnsi"/>
        </w:rPr>
        <w:t xml:space="preserve"> Mode zu versetzen muss mit dem Befehl </w:t>
      </w:r>
    </w:p>
    <w:p w14:paraId="53CA1FDB" w14:textId="1F6CE108" w:rsidR="00F5365A" w:rsidRPr="00D707E9" w:rsidRDefault="00F5365A" w:rsidP="00F5365A">
      <w:pPr>
        <w:ind w:firstLine="708"/>
        <w:rPr>
          <w:rStyle w:val="HTMLCode"/>
          <w:rFonts w:asciiTheme="majorHAnsi" w:eastAsiaTheme="minorHAnsi" w:hAnsiTheme="majorHAnsi"/>
          <w:i/>
        </w:rPr>
      </w:pPr>
      <w:r w:rsidRPr="00D707E9">
        <w:rPr>
          <w:rStyle w:val="HTMLCode"/>
          <w:rFonts w:asciiTheme="majorHAnsi" w:eastAsiaTheme="minorHAnsi" w:hAnsiTheme="majorHAnsi"/>
          <w:i/>
        </w:rPr>
        <w:t xml:space="preserve">i2cset -y 2 0x53 0x2D 8 b </w:t>
      </w:r>
    </w:p>
    <w:p w14:paraId="5F4DC9D0" w14:textId="77777777" w:rsidR="00F5365A" w:rsidRPr="00F5365A" w:rsidRDefault="00F5365A" w:rsidP="00F5365A">
      <w:pPr>
        <w:ind w:firstLine="708"/>
        <w:rPr>
          <w:rStyle w:val="HTMLCode"/>
          <w:rFonts w:asciiTheme="majorHAnsi" w:eastAsiaTheme="minorHAnsi" w:hAnsiTheme="majorHAnsi" w:cs="Times New Roman"/>
        </w:rPr>
      </w:pPr>
      <w:r w:rsidRPr="00F5365A">
        <w:rPr>
          <w:rStyle w:val="HTMLCode"/>
          <w:rFonts w:asciiTheme="majorHAnsi" w:eastAsiaTheme="minorHAnsi" w:hAnsiTheme="majorHAnsi" w:cs="Times New Roman"/>
        </w:rPr>
        <w:t>in den POWER_CTL Register der Wert 8 geschrieben werden.</w:t>
      </w:r>
    </w:p>
    <w:p w14:paraId="6876284A" w14:textId="5CB1B410" w:rsidR="00F5365A" w:rsidRPr="00F5365A" w:rsidRDefault="00F5365A" w:rsidP="00F5365A">
      <w:pPr>
        <w:ind w:left="708"/>
        <w:rPr>
          <w:rStyle w:val="HTMLCode"/>
          <w:rFonts w:asciiTheme="majorHAnsi" w:eastAsiaTheme="minorHAnsi" w:hAnsiTheme="majorHAnsi" w:cs="Times New Roman"/>
        </w:rPr>
      </w:pPr>
      <w:r w:rsidRPr="00F5365A">
        <w:rPr>
          <w:rStyle w:val="HTMLCode"/>
          <w:rFonts w:asciiTheme="majorHAnsi" w:eastAsiaTheme="minorHAnsi" w:hAnsiTheme="majorHAnsi" w:cs="Times New Roman"/>
        </w:rPr>
        <w:t xml:space="preserve">Anschließend lassen sich die Register für X/Y/Z mit aus den Registern x32 bis 0x37 auslesen.  </w:t>
      </w:r>
    </w:p>
    <w:p w14:paraId="2855AA19" w14:textId="66DC11DC" w:rsidR="00F5365A" w:rsidRPr="00F5365A" w:rsidRDefault="00F5365A" w:rsidP="00F5365A">
      <w:pPr>
        <w:ind w:left="708"/>
        <w:rPr>
          <w:rFonts w:asciiTheme="majorHAnsi" w:hAnsiTheme="majorHAnsi"/>
        </w:rPr>
      </w:pPr>
      <w:r w:rsidRPr="00F5365A">
        <w:rPr>
          <w:rFonts w:asciiTheme="majorHAnsi" w:hAnsiTheme="majorHAnsi"/>
          <w:noProof/>
          <w:lang w:eastAsia="de-DE"/>
        </w:rPr>
        <w:drawing>
          <wp:inline distT="0" distB="0" distL="0" distR="0" wp14:anchorId="23A60DF9" wp14:editId="3472D642">
            <wp:extent cx="4333875" cy="2171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8D80" w14:textId="77777777" w:rsidR="00D707E9" w:rsidRPr="00D707E9" w:rsidRDefault="00D707E9" w:rsidP="00D707E9">
      <w:pPr>
        <w:pStyle w:val="Listenabsatz"/>
        <w:numPr>
          <w:ilvl w:val="0"/>
          <w:numId w:val="11"/>
        </w:numPr>
        <w:rPr>
          <w:rFonts w:asciiTheme="majorHAnsi" w:hAnsiTheme="majorHAnsi"/>
        </w:rPr>
      </w:pPr>
    </w:p>
    <w:sectPr w:rsidR="00D707E9" w:rsidRPr="00D707E9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FFFE" w14:textId="77777777" w:rsidR="00D707E9" w:rsidRDefault="00D707E9" w:rsidP="00FA5E04">
      <w:pPr>
        <w:spacing w:after="0" w:line="240" w:lineRule="auto"/>
      </w:pPr>
      <w:r>
        <w:separator/>
      </w:r>
    </w:p>
  </w:endnote>
  <w:endnote w:type="continuationSeparator" w:id="0">
    <w:p w14:paraId="3F554460" w14:textId="77777777" w:rsidR="00D707E9" w:rsidRDefault="00D707E9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1E148" w14:textId="77777777" w:rsidR="00D707E9" w:rsidRDefault="00D707E9" w:rsidP="00FA5E04">
      <w:pPr>
        <w:spacing w:after="0" w:line="240" w:lineRule="auto"/>
      </w:pPr>
      <w:r>
        <w:separator/>
      </w:r>
    </w:p>
  </w:footnote>
  <w:footnote w:type="continuationSeparator" w:id="0">
    <w:p w14:paraId="7F28F1D3" w14:textId="77777777" w:rsidR="00D707E9" w:rsidRDefault="00D707E9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64FE" w14:textId="0D3FCB4A" w:rsidR="00D707E9" w:rsidRPr="009A7579" w:rsidRDefault="00D707E9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D707E9" w:rsidRPr="009A7579" w:rsidRDefault="00D707E9">
    <w:pPr>
      <w:pStyle w:val="Kopfzeile"/>
      <w:rPr>
        <w:lang w:val="en-US"/>
      </w:rPr>
    </w:pPr>
    <w:r w:rsidRPr="009A7579">
      <w:rPr>
        <w:lang w:val="en-US"/>
      </w:rPr>
      <w:t xml:space="preserve">Prof. Dr. Martin </w:t>
    </w:r>
    <w:proofErr w:type="spellStart"/>
    <w:r w:rsidRPr="009A7579">
      <w:rPr>
        <w:lang w:val="en-US"/>
      </w:rPr>
      <w:t>Hobelsberger</w:t>
    </w:r>
    <w:proofErr w:type="spellEnd"/>
    <w:r w:rsidRPr="009A7579">
      <w:rPr>
        <w:lang w:val="en-US"/>
      </w:rPr>
      <w:tab/>
    </w:r>
    <w:r w:rsidRPr="009A7579">
      <w:rPr>
        <w:lang w:val="en-US"/>
      </w:rPr>
      <w:tab/>
    </w:r>
    <w:proofErr w:type="spellStart"/>
    <w:r w:rsidRPr="00FA5E04">
      <w:rPr>
        <w:lang w:val="en-US"/>
      </w:rPr>
      <w:t>Hampp</w:t>
    </w:r>
    <w:proofErr w:type="spellEnd"/>
    <w:r w:rsidRPr="00FA5E04">
      <w:rPr>
        <w:lang w:val="en-US"/>
      </w:rPr>
      <w:t xml:space="preserve">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4D1"/>
    <w:multiLevelType w:val="hybridMultilevel"/>
    <w:tmpl w:val="EFBA6C68"/>
    <w:lvl w:ilvl="0" w:tplc="55644442">
      <w:start w:val="1"/>
      <w:numFmt w:val="upperLetter"/>
      <w:lvlText w:val="%1)"/>
      <w:lvlJc w:val="left"/>
      <w:pPr>
        <w:ind w:left="216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F7445"/>
    <w:multiLevelType w:val="hybridMultilevel"/>
    <w:tmpl w:val="338A7A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A4A69"/>
    <w:multiLevelType w:val="hybridMultilevel"/>
    <w:tmpl w:val="BE045538"/>
    <w:lvl w:ilvl="0" w:tplc="EEC22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5A9728CC"/>
    <w:multiLevelType w:val="hybridMultilevel"/>
    <w:tmpl w:val="B19C1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C3224"/>
    <w:rsid w:val="00107584"/>
    <w:rsid w:val="00233370"/>
    <w:rsid w:val="00246F8B"/>
    <w:rsid w:val="00302330"/>
    <w:rsid w:val="00382070"/>
    <w:rsid w:val="00436A60"/>
    <w:rsid w:val="004B2722"/>
    <w:rsid w:val="00503F2D"/>
    <w:rsid w:val="005A6796"/>
    <w:rsid w:val="00746ED7"/>
    <w:rsid w:val="00775313"/>
    <w:rsid w:val="0087215E"/>
    <w:rsid w:val="008C0469"/>
    <w:rsid w:val="008F32CE"/>
    <w:rsid w:val="009A7579"/>
    <w:rsid w:val="00A96841"/>
    <w:rsid w:val="00B44531"/>
    <w:rsid w:val="00BB5FCA"/>
    <w:rsid w:val="00BD5E6C"/>
    <w:rsid w:val="00C049E4"/>
    <w:rsid w:val="00C05ECF"/>
    <w:rsid w:val="00C4109A"/>
    <w:rsid w:val="00C53B28"/>
    <w:rsid w:val="00C93B73"/>
    <w:rsid w:val="00CF2862"/>
    <w:rsid w:val="00D54A09"/>
    <w:rsid w:val="00D707E9"/>
    <w:rsid w:val="00E07191"/>
    <w:rsid w:val="00E44AC8"/>
    <w:rsid w:val="00F5365A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F536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F53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AE8E1BFA.dotm</Template>
  <TotalTime>0</TotalTime>
  <Pages>1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ifw13013</cp:lastModifiedBy>
  <cp:revision>13</cp:revision>
  <cp:lastPrinted>2016-11-28T11:47:00Z</cp:lastPrinted>
  <dcterms:created xsi:type="dcterms:W3CDTF">2016-11-10T20:09:00Z</dcterms:created>
  <dcterms:modified xsi:type="dcterms:W3CDTF">2016-12-12T12:45:00Z</dcterms:modified>
</cp:coreProperties>
</file>