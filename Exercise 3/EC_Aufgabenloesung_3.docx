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A843F" w14:textId="361534F4" w:rsidR="00E44AC8" w:rsidRDefault="00C4109A" w:rsidP="00246F8B">
      <w:pPr>
        <w:pStyle w:val="Titel"/>
        <w:numPr>
          <w:ilvl w:val="0"/>
          <w:numId w:val="4"/>
        </w:numPr>
        <w:jc w:val="center"/>
      </w:pPr>
      <w:r>
        <w:t>Praktikum</w:t>
      </w:r>
    </w:p>
    <w:p w14:paraId="7E9EE992" w14:textId="7974CAED" w:rsidR="00246F8B" w:rsidRDefault="00246F8B" w:rsidP="00246F8B">
      <w:pPr>
        <w:pStyle w:val="Listenabsatz"/>
        <w:ind w:left="0"/>
      </w:pPr>
    </w:p>
    <w:p w14:paraId="1099CE67" w14:textId="778FF2E5" w:rsidR="00246F8B" w:rsidRDefault="00246F8B" w:rsidP="00246F8B">
      <w:pPr>
        <w:pStyle w:val="Listenabsatz"/>
        <w:ind w:left="0"/>
      </w:pPr>
    </w:p>
    <w:p w14:paraId="58E9B997" w14:textId="5EC19985" w:rsidR="00C53B28" w:rsidRDefault="00E07191" w:rsidP="00E07191">
      <w:pPr>
        <w:pStyle w:val="Listenabsatz"/>
        <w:numPr>
          <w:ilvl w:val="0"/>
          <w:numId w:val="9"/>
        </w:numPr>
      </w:pPr>
      <w:r>
        <w:t>Die Leds werden über Konfigurationsdateien</w:t>
      </w:r>
      <w:r w:rsidR="008C0469">
        <w:t xml:space="preserve"> </w:t>
      </w:r>
      <w:r>
        <w:t xml:space="preserve">gesteuert. Hierfür befinden sich im Verzeichnis </w:t>
      </w:r>
    </w:p>
    <w:p w14:paraId="27C95AD6" w14:textId="01BFD2FB" w:rsidR="00E07191" w:rsidRDefault="00E07191" w:rsidP="00E07191">
      <w:pPr>
        <w:ind w:left="360"/>
        <w:rPr>
          <w:i/>
        </w:rPr>
      </w:pPr>
      <w:r w:rsidRPr="00E07191">
        <w:rPr>
          <w:i/>
        </w:rPr>
        <w:t>/sys/class/leds/</w:t>
      </w:r>
    </w:p>
    <w:p w14:paraId="0D0195DF" w14:textId="421EE445" w:rsidR="00E07191" w:rsidRDefault="00E07191" w:rsidP="00E07191">
      <w:pPr>
        <w:ind w:left="360"/>
      </w:pPr>
      <w:r>
        <w:t>für jede LED ein Konfigurationsordner</w:t>
      </w:r>
      <w:bookmarkStart w:id="0" w:name="_GoBack"/>
      <w:bookmarkEnd w:id="0"/>
      <w:r>
        <w:t xml:space="preserve">.  Es können über die Verschiedenen Konfigurationsdateien Einstellungen wie „brightness“,  „max_brightness“ und „trigger“ vorgenommen werden. </w:t>
      </w:r>
    </w:p>
    <w:p w14:paraId="42F2C9D9" w14:textId="35515177" w:rsidR="00E07191" w:rsidRPr="00E07191" w:rsidRDefault="00E07191" w:rsidP="00E07191">
      <w:pPr>
        <w:ind w:left="360"/>
        <w:rPr>
          <w:lang w:val="en-US"/>
        </w:rPr>
      </w:pPr>
      <w:r>
        <w:t xml:space="preserve">Um die Trigger Einstellungen zu ändern werden vorhandene Settings mit „echo [setting] &gt; trigger“ geladen. </w:t>
      </w:r>
      <w:r w:rsidRPr="00E07191">
        <w:rPr>
          <w:lang w:val="en-US"/>
        </w:rPr>
        <w:t>Die vordefininierten Settings sind:</w:t>
      </w:r>
    </w:p>
    <w:p w14:paraId="3561687A" w14:textId="4B92EAF6" w:rsidR="00E07191" w:rsidRPr="00E07191" w:rsidRDefault="00E07191" w:rsidP="00E0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>none</w:t>
      </w:r>
      <w:r w:rsidRPr="00E07191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nand-disk mmc0 mmc1 timer oneshot heartbeat backlight gpio cpu0 default-on transient </w:t>
      </w:r>
    </w:p>
    <w:p w14:paraId="6DE640D0" w14:textId="77777777" w:rsidR="00E07191" w:rsidRPr="00E07191" w:rsidRDefault="00E07191" w:rsidP="00E07191">
      <w:pPr>
        <w:ind w:left="360"/>
        <w:rPr>
          <w:lang w:val="en-US"/>
        </w:rPr>
      </w:pPr>
    </w:p>
    <w:sectPr w:rsidR="00E07191" w:rsidRPr="00E07191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56FFFE" w14:textId="77777777" w:rsidR="00C049E4" w:rsidRDefault="00C049E4" w:rsidP="00FA5E04">
      <w:pPr>
        <w:spacing w:after="0" w:line="240" w:lineRule="auto"/>
      </w:pPr>
      <w:r>
        <w:separator/>
      </w:r>
    </w:p>
  </w:endnote>
  <w:endnote w:type="continuationSeparator" w:id="0">
    <w:p w14:paraId="3F554460" w14:textId="77777777" w:rsidR="00C049E4" w:rsidRDefault="00C049E4" w:rsidP="00FA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A1E148" w14:textId="77777777" w:rsidR="00C049E4" w:rsidRDefault="00C049E4" w:rsidP="00FA5E04">
      <w:pPr>
        <w:spacing w:after="0" w:line="240" w:lineRule="auto"/>
      </w:pPr>
      <w:r>
        <w:separator/>
      </w:r>
    </w:p>
  </w:footnote>
  <w:footnote w:type="continuationSeparator" w:id="0">
    <w:p w14:paraId="7F28F1D3" w14:textId="77777777" w:rsidR="00C049E4" w:rsidRDefault="00C049E4" w:rsidP="00FA5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E64FE" w14:textId="0D3FCB4A" w:rsidR="00436A60" w:rsidRPr="009A7579" w:rsidRDefault="00436A60">
    <w:pPr>
      <w:pStyle w:val="Kopfzeile"/>
      <w:rPr>
        <w:lang w:val="en-US"/>
      </w:rPr>
    </w:pPr>
    <w:r w:rsidRPr="009A7579">
      <w:rPr>
        <w:lang w:val="en-US"/>
      </w:rPr>
      <w:t>Embedded Computing</w:t>
    </w:r>
    <w:r w:rsidRPr="009A7579">
      <w:rPr>
        <w:lang w:val="en-US"/>
      </w:rPr>
      <w:tab/>
    </w:r>
    <w:r w:rsidRPr="009A7579">
      <w:rPr>
        <w:lang w:val="en-US"/>
      </w:rPr>
      <w:tab/>
      <w:t>Team</w:t>
    </w:r>
  </w:p>
  <w:p w14:paraId="61D51DE4" w14:textId="77777777" w:rsidR="00436A60" w:rsidRPr="009A7579" w:rsidRDefault="00436A60">
    <w:pPr>
      <w:pStyle w:val="Kopfzeile"/>
      <w:rPr>
        <w:lang w:val="en-US"/>
      </w:rPr>
    </w:pPr>
    <w:r w:rsidRPr="009A7579">
      <w:rPr>
        <w:lang w:val="en-US"/>
      </w:rPr>
      <w:t>Prof. Dr. Martin Hobelsberger</w:t>
    </w:r>
    <w:r w:rsidRPr="009A7579">
      <w:rPr>
        <w:lang w:val="en-US"/>
      </w:rPr>
      <w:tab/>
    </w:r>
    <w:r w:rsidRPr="009A7579">
      <w:rPr>
        <w:lang w:val="en-US"/>
      </w:rPr>
      <w:tab/>
    </w:r>
    <w:r w:rsidRPr="00FA5E04">
      <w:rPr>
        <w:lang w:val="en-US"/>
      </w:rPr>
      <w:t>Hampp Manuel</w:t>
    </w:r>
    <w:r w:rsidRPr="009A7579">
      <w:rPr>
        <w:lang w:val="en-US"/>
      </w:rPr>
      <w:t>, Hellmann Fabio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924D1"/>
    <w:multiLevelType w:val="hybridMultilevel"/>
    <w:tmpl w:val="76144356"/>
    <w:lvl w:ilvl="0" w:tplc="35823D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B7DCA"/>
    <w:multiLevelType w:val="multilevel"/>
    <w:tmpl w:val="60D2BCE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22C93F70"/>
    <w:multiLevelType w:val="hybridMultilevel"/>
    <w:tmpl w:val="4C04AB6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B3F6C"/>
    <w:multiLevelType w:val="hybridMultilevel"/>
    <w:tmpl w:val="6AFE2F0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A90D53"/>
    <w:multiLevelType w:val="hybridMultilevel"/>
    <w:tmpl w:val="8B20C0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962ED3"/>
    <w:multiLevelType w:val="multilevel"/>
    <w:tmpl w:val="FC0021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5A9728CC"/>
    <w:multiLevelType w:val="hybridMultilevel"/>
    <w:tmpl w:val="B19C1D2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C3AEC"/>
    <w:multiLevelType w:val="hybridMultilevel"/>
    <w:tmpl w:val="BC686B12"/>
    <w:lvl w:ilvl="0" w:tplc="4D5E88EE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84C4C"/>
    <w:multiLevelType w:val="hybridMultilevel"/>
    <w:tmpl w:val="CEAC394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5E"/>
    <w:rsid w:val="000C3224"/>
    <w:rsid w:val="00246F8B"/>
    <w:rsid w:val="00302330"/>
    <w:rsid w:val="00382070"/>
    <w:rsid w:val="00436A60"/>
    <w:rsid w:val="00503F2D"/>
    <w:rsid w:val="005A6796"/>
    <w:rsid w:val="00775313"/>
    <w:rsid w:val="0087215E"/>
    <w:rsid w:val="008C0469"/>
    <w:rsid w:val="009A7579"/>
    <w:rsid w:val="00A96841"/>
    <w:rsid w:val="00B44531"/>
    <w:rsid w:val="00BB5FCA"/>
    <w:rsid w:val="00BD5E6C"/>
    <w:rsid w:val="00C049E4"/>
    <w:rsid w:val="00C4109A"/>
    <w:rsid w:val="00C53B28"/>
    <w:rsid w:val="00C93B73"/>
    <w:rsid w:val="00CF2862"/>
    <w:rsid w:val="00D54A09"/>
    <w:rsid w:val="00E07191"/>
    <w:rsid w:val="00E44AC8"/>
    <w:rsid w:val="00FA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EE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5E04"/>
  </w:style>
  <w:style w:type="paragraph" w:styleId="Fuzeile">
    <w:name w:val="footer"/>
    <w:basedOn w:val="Standard"/>
    <w:link w:val="Fu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5E04"/>
  </w:style>
  <w:style w:type="paragraph" w:styleId="Listenabsatz">
    <w:name w:val="List Paragraph"/>
    <w:basedOn w:val="Standard"/>
    <w:uiPriority w:val="34"/>
    <w:qFormat/>
    <w:rsid w:val="00C4109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41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7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7579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07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07191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5E04"/>
  </w:style>
  <w:style w:type="paragraph" w:styleId="Fuzeile">
    <w:name w:val="footer"/>
    <w:basedOn w:val="Standard"/>
    <w:link w:val="Fu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5E04"/>
  </w:style>
  <w:style w:type="paragraph" w:styleId="Listenabsatz">
    <w:name w:val="List Paragraph"/>
    <w:basedOn w:val="Standard"/>
    <w:uiPriority w:val="34"/>
    <w:qFormat/>
    <w:rsid w:val="00C4109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41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7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7579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07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07191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5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BF2D8D60.dotm</Template>
  <TotalTime>0</TotalTime>
  <Pages>1</Pages>
  <Words>73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Hellmann</dc:creator>
  <cp:lastModifiedBy>ifw13013</cp:lastModifiedBy>
  <cp:revision>7</cp:revision>
  <cp:lastPrinted>2016-10-31T13:54:00Z</cp:lastPrinted>
  <dcterms:created xsi:type="dcterms:W3CDTF">2016-11-10T20:09:00Z</dcterms:created>
  <dcterms:modified xsi:type="dcterms:W3CDTF">2016-11-14T11:59:00Z</dcterms:modified>
</cp:coreProperties>
</file>