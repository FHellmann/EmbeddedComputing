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A843F" w14:textId="6CE2BB5B" w:rsidR="00E44AC8" w:rsidRDefault="00C4109A" w:rsidP="00ED241C">
      <w:pPr>
        <w:pStyle w:val="Titel"/>
        <w:numPr>
          <w:ilvl w:val="0"/>
          <w:numId w:val="13"/>
        </w:numPr>
        <w:jc w:val="center"/>
      </w:pPr>
      <w:r w:rsidRPr="00F5365A">
        <w:t>Praktikum</w:t>
      </w:r>
    </w:p>
    <w:p w14:paraId="4B91AE1F" w14:textId="77777777" w:rsidR="00ED241C" w:rsidRDefault="00ED241C" w:rsidP="00ED241C"/>
    <w:p w14:paraId="2ED1CA02" w14:textId="131C4A8E" w:rsidR="00ED241C" w:rsidRDefault="00ED241C" w:rsidP="00ED241C">
      <w:pPr>
        <w:pStyle w:val="Listenabsatz"/>
        <w:numPr>
          <w:ilvl w:val="0"/>
          <w:numId w:val="14"/>
        </w:numPr>
      </w:pPr>
      <w:r>
        <w:t>Was ist PWM?</w:t>
      </w:r>
    </w:p>
    <w:p w14:paraId="1F0B62C2" w14:textId="529095C2" w:rsidR="00E0625C" w:rsidRDefault="00ED241C" w:rsidP="00ED241C">
      <w:pPr>
        <w:pStyle w:val="Listenabsatz"/>
      </w:pPr>
      <w:r>
        <w:t>PWM steht für Pulse Width Modulation, Pulsweitenmodulation.</w:t>
      </w:r>
      <w:r w:rsidR="00E0625C">
        <w:t xml:space="preserve"> Sie beschreibt das Verhältnis zwischen der Einschaltzeit und Periodendauer eines Rechtecksignals bei gleichbleibender Grundfrequenz. </w:t>
      </w:r>
    </w:p>
    <w:p w14:paraId="3224B410" w14:textId="37D0E10C" w:rsidR="00E0625C" w:rsidRDefault="00E0625C" w:rsidP="00ED241C">
      <w:pPr>
        <w:pStyle w:val="Listenabsatz"/>
      </w:pPr>
      <w:r>
        <w:t>Das ein Signal x(t) ist für die Periode im Intervall [0,T] definiert:</w:t>
      </w:r>
    </w:p>
    <w:p w14:paraId="6DF3C761" w14:textId="77777777" w:rsidR="00E0625C" w:rsidRDefault="00E0625C" w:rsidP="00ED241C">
      <w:pPr>
        <w:pStyle w:val="Listenabsatz"/>
      </w:pPr>
    </w:p>
    <w:p w14:paraId="658198D4" w14:textId="5D219F94" w:rsidR="00E0625C" w:rsidRPr="00E0625C" w:rsidRDefault="00E0625C" w:rsidP="00E0625C">
      <w:pPr>
        <w:pStyle w:val="Listenabsat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t&lt;t1</m:t>
                  </m:r>
                </m:e>
                <m:e>
                  <m:r>
                    <w:rPr>
                      <w:rFonts w:ascii="Cambria Math" w:hAnsi="Cambria Math"/>
                    </w:rPr>
                    <m:t>1        t≥t1</m:t>
                  </m:r>
                </m:e>
                <m:e>
                  <m:r>
                    <w:rPr>
                      <w:rFonts w:ascii="Cambria Math" w:hAnsi="Cambria Math"/>
                    </w:rPr>
                    <m:t>0       t&gt;T</m:t>
                  </m:r>
                </m:e>
              </m:eqArr>
            </m:e>
          </m:d>
        </m:oMath>
      </m:oMathPara>
    </w:p>
    <w:p w14:paraId="6C866855" w14:textId="18DB5A52" w:rsidR="00E0625C" w:rsidRDefault="00E0625C" w:rsidP="00ED241C">
      <w:pPr>
        <w:pStyle w:val="Listenabsatz"/>
      </w:pPr>
    </w:p>
    <w:p w14:paraId="210967D6" w14:textId="77777777" w:rsidR="00E0625C" w:rsidRDefault="00E0625C" w:rsidP="00E0625C">
      <w:pPr>
        <w:pStyle w:val="Listenabsatz"/>
        <w:keepNext/>
      </w:pPr>
      <w:r>
        <w:rPr>
          <w:noProof/>
          <w:lang w:eastAsia="de-DE"/>
        </w:rPr>
        <w:drawing>
          <wp:inline distT="0" distB="0" distL="0" distR="0" wp14:anchorId="52BC13FA" wp14:editId="2D6D6AF6">
            <wp:extent cx="4286250" cy="2371725"/>
            <wp:effectExtent l="0" t="0" r="0" b="9525"/>
            <wp:docPr id="3" name="Grafik 3" descr="http://www.mikrocontroller.net/wikifiles/c/c6/Pwm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krocontroller.net/wikifiles/c/c6/Pwm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B9DD" w14:textId="5F3BC0D1" w:rsidR="00E0625C" w:rsidRDefault="00E0625C" w:rsidP="00E0625C">
      <w:pPr>
        <w:pStyle w:val="Beschriftung"/>
        <w:ind w:firstLine="708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PWM (Quelle: </w:t>
      </w:r>
      <w:r w:rsidRPr="00DF2E8E">
        <w:t>http://www.mikrocontroller.net/articles/Datei:Pwmdoc.png</w:t>
      </w:r>
      <w:r>
        <w:t>)</w:t>
      </w:r>
    </w:p>
    <w:p w14:paraId="0373F8CC" w14:textId="59CBD64C" w:rsidR="00ED241C" w:rsidRDefault="00ED241C" w:rsidP="00ED241C">
      <w:pPr>
        <w:pStyle w:val="Listenabsatz"/>
      </w:pPr>
      <w:r>
        <w:t xml:space="preserve"> Dies ist eine Modulationsart, bei welcher eine technische Größe, wie die elektrische Spannung, zwischen </w:t>
      </w:r>
      <w:r w:rsidR="00D00F37">
        <w:t>zwei festgelegten</w:t>
      </w:r>
      <w:r>
        <w:t xml:space="preserve"> Werten hin und her wechselt. So wird beispielsweiße bei einem Motor, welcher sehr schnell in gleichbleibenden Abständen kurzzeitig mit Spannung versorgt wird, in einer relativ konstanten Geschwindigkeit laufen. </w:t>
      </w:r>
    </w:p>
    <w:p w14:paraId="5AD3DEC7" w14:textId="222AF61E" w:rsidR="003059A3" w:rsidRDefault="00ED241C" w:rsidP="003059A3">
      <w:pPr>
        <w:pStyle w:val="Listenabsatz"/>
      </w:pPr>
      <w:r>
        <w:t xml:space="preserve">Die </w:t>
      </w:r>
      <w:r w:rsidR="00616548">
        <w:t>Dauer</w:t>
      </w:r>
      <w:r>
        <w:t xml:space="preserve"> in welcher der Motor ein und wieder ausgeschaltet wird, wird als Periode bezeichnet. Die Anzahl der Perioden pro Sekunde ergibt dann die Frequenz in Hertz.</w:t>
      </w:r>
      <w:r w:rsidR="003059A3">
        <w:t xml:space="preserve"> So würde bei 100</w:t>
      </w:r>
      <w:r w:rsidR="009D724C">
        <w:t>0</w:t>
      </w:r>
      <w:r w:rsidR="003059A3">
        <w:t xml:space="preserve"> Perioden in der Sekunde eine Frequenz von 10</w:t>
      </w:r>
      <w:r w:rsidR="009D724C">
        <w:t>0</w:t>
      </w:r>
      <w:r w:rsidR="003059A3">
        <w:t>0Hz ergeben</w:t>
      </w:r>
    </w:p>
    <w:p w14:paraId="41BBC0C8" w14:textId="2D622820" w:rsidR="003059A3" w:rsidRDefault="00ED241C" w:rsidP="009D724C">
      <w:pPr>
        <w:pStyle w:val="Listenabsatz"/>
        <w:ind w:left="1428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Periodendauer=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1s</m:t>
            </m:r>
          </m:num>
          <m:den>
            <m:r>
              <w:rPr>
                <w:rFonts w:ascii="Cambria Math" w:hAnsi="Cambria Math"/>
              </w:rPr>
              <m:t>Frequenz</m:t>
            </m:r>
          </m:den>
        </m:f>
      </m:oMath>
      <w:r w:rsidR="003059A3">
        <w:rPr>
          <w:rFonts w:eastAsiaTheme="minorEastAsia"/>
        </w:rPr>
        <w:tab/>
      </w:r>
      <w:r w:rsidR="003059A3">
        <w:rPr>
          <w:rFonts w:eastAsiaTheme="minorEastAsia"/>
        </w:rPr>
        <w:tab/>
      </w:r>
    </w:p>
    <w:p w14:paraId="3EB7EB03" w14:textId="77777777" w:rsidR="009D724C" w:rsidRDefault="009D724C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>Die Periodendauer würde bei 1000Hz entsprechend 0.001s, also eine Millisekunde betragen.</w:t>
      </w:r>
    </w:p>
    <w:p w14:paraId="29AA3183" w14:textId="582742C0" w:rsidR="003059A3" w:rsidRDefault="009D724C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>Eine ebenfalls wichtige Größe ist der sogenannte Tastgrad, durch ihn lässt sich die die elektrische Spannung steuern. Er lässt sich aus Pulsdauer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</m:oMath>
      <w:r>
        <w:rPr>
          <w:rFonts w:eastAsiaTheme="minorEastAsia"/>
        </w:rPr>
        <w:t>) und Periodendauer berechnen.</w:t>
      </w:r>
    </w:p>
    <w:p w14:paraId="48BCD05D" w14:textId="6299C036" w:rsidR="009D724C" w:rsidRPr="009D724C" w:rsidRDefault="009D724C" w:rsidP="009D724C">
      <w:pPr>
        <w:pStyle w:val="Listenabsatz"/>
        <w:ind w:left="1416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Tastgrad=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Pulsdauer</m:t>
              </m:r>
            </m:num>
            <m:den>
              <m:r>
                <w:rPr>
                  <w:rFonts w:ascii="Cambria Math" w:eastAsiaTheme="minorEastAsia" w:hAnsi="Cambria Math"/>
                </w:rPr>
                <m:t>Periodendauer</m:t>
              </m:r>
            </m:den>
          </m:f>
        </m:oMath>
      </m:oMathPara>
    </w:p>
    <w:p w14:paraId="5A371AD5" w14:textId="22CAEA4C" w:rsidR="004208E3" w:rsidRDefault="004208E3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 xml:space="preserve">Üblicherweise wird der Tastgrad in Prozent angegeben. Durch den Tastgrad lässt sich der Servo (der Praktikumsaufgabe) steuern. So stellt sich der Servo bei </w:t>
      </w:r>
    </w:p>
    <w:p w14:paraId="1E80883B" w14:textId="39E18306" w:rsidR="003059A3" w:rsidRDefault="008116DF" w:rsidP="003059A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=1ms</m:t>
        </m:r>
      </m:oMath>
      <w:r w:rsidR="004208E3">
        <w:rPr>
          <w:rFonts w:eastAsiaTheme="minorEastAsia"/>
        </w:rPr>
        <w:t xml:space="preserve"> auf 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5%)</w:t>
      </w:r>
    </w:p>
    <w:p w14:paraId="6F0ACBC4" w14:textId="3A1ED571" w:rsidR="004208E3" w:rsidRDefault="008116DF" w:rsidP="004208E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=1.5ms</m:t>
        </m:r>
      </m:oMath>
      <w:r w:rsidR="004208E3">
        <w:rPr>
          <w:rFonts w:eastAsiaTheme="minorEastAsia"/>
        </w:rPr>
        <w:t xml:space="preserve"> auf 90°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7.5%)</w:t>
      </w:r>
    </w:p>
    <w:p w14:paraId="0C381B69" w14:textId="789ECAEF" w:rsidR="004208E3" w:rsidRDefault="008116DF" w:rsidP="004208E3">
      <w:pPr>
        <w:pStyle w:val="Listenabsatz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ein</m:t>
            </m:r>
          </m:sub>
        </m:sSub>
        <m:r>
          <w:rPr>
            <w:rFonts w:ascii="Cambria Math" w:eastAsiaTheme="minorEastAsia" w:hAnsi="Cambria Math"/>
          </w:rPr>
          <m:t>=2ms</m:t>
        </m:r>
      </m:oMath>
      <w:r w:rsidR="004208E3">
        <w:rPr>
          <w:rFonts w:eastAsiaTheme="minorEastAsia"/>
        </w:rPr>
        <w:t xml:space="preserve"> auf 180° </w:t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</w:r>
      <w:r w:rsidR="004208E3">
        <w:rPr>
          <w:rFonts w:eastAsiaTheme="minorEastAsia"/>
        </w:rPr>
        <w:tab/>
        <w:t>(Tastgrad = 10%)</w:t>
      </w:r>
    </w:p>
    <w:p w14:paraId="68636151" w14:textId="16FA1EB0" w:rsidR="004208E3" w:rsidRDefault="004208E3" w:rsidP="003059A3">
      <w:pPr>
        <w:pStyle w:val="Listenabsatz"/>
        <w:rPr>
          <w:rFonts w:eastAsiaTheme="minorEastAsia"/>
        </w:rPr>
      </w:pPr>
      <w:r>
        <w:rPr>
          <w:rFonts w:eastAsiaTheme="minorEastAsia"/>
        </w:rPr>
        <w:t>ein.</w:t>
      </w:r>
    </w:p>
    <w:p w14:paraId="3EF9944A" w14:textId="77777777" w:rsidR="003059A3" w:rsidRDefault="003059A3" w:rsidP="003059A3">
      <w:pPr>
        <w:pStyle w:val="Listenabsatz"/>
      </w:pPr>
    </w:p>
    <w:p w14:paraId="1F3EB56C" w14:textId="77777777" w:rsidR="00ED241C" w:rsidRDefault="00ED241C" w:rsidP="00ED241C">
      <w:pPr>
        <w:pStyle w:val="Listenabsatz"/>
      </w:pPr>
    </w:p>
    <w:p w14:paraId="413F7409" w14:textId="6783979C" w:rsidR="00ED241C" w:rsidRDefault="00000552" w:rsidP="00000552">
      <w:pPr>
        <w:pStyle w:val="Listenabsatz"/>
        <w:numPr>
          <w:ilvl w:val="0"/>
          <w:numId w:val="14"/>
        </w:numPr>
      </w:pPr>
      <w:r>
        <w:t>Realisierung unter Linux</w:t>
      </w:r>
    </w:p>
    <w:p w14:paraId="2D69E5C7" w14:textId="4A3599D1" w:rsidR="003D52A6" w:rsidRDefault="003D52A6" w:rsidP="00000552">
      <w:pPr>
        <w:pStyle w:val="KeinLeerraum"/>
        <w:ind w:left="708"/>
      </w:pPr>
      <w:r>
        <w:t>Damit die benötigten Files zum Ansprechen der GPIO-Pins verfügbar sind, sind diese mit den Befehlen:</w:t>
      </w:r>
    </w:p>
    <w:p w14:paraId="25E71DF5" w14:textId="3E58A3AC" w:rsidR="003D52A6" w:rsidRDefault="003D52A6" w:rsidP="00000552">
      <w:pPr>
        <w:pStyle w:val="KeinLeerraum"/>
        <w:ind w:left="708"/>
        <w:rPr>
          <w:i/>
        </w:rPr>
      </w:pPr>
      <w:r>
        <w:t xml:space="preserve"> </w:t>
      </w:r>
      <w:r>
        <w:rPr>
          <w:i/>
        </w:rPr>
        <w:t>echo 44 &gt; /sys/class/gpio/export</w:t>
      </w:r>
    </w:p>
    <w:p w14:paraId="698BE3E9" w14:textId="055ABE4C" w:rsidR="003D52A6" w:rsidRDefault="003D52A6" w:rsidP="00000552">
      <w:pPr>
        <w:pStyle w:val="KeinLeerraum"/>
        <w:ind w:left="708"/>
        <w:rPr>
          <w:i/>
        </w:rPr>
      </w:pPr>
      <w:r>
        <w:rPr>
          <w:i/>
        </w:rPr>
        <w:t xml:space="preserve"> echo out &gt; /sys/class/gpio/gpio44/direction</w:t>
      </w:r>
    </w:p>
    <w:p w14:paraId="05431526" w14:textId="134A9573" w:rsidR="003D52A6" w:rsidRDefault="003D52A6" w:rsidP="00000552">
      <w:pPr>
        <w:pStyle w:val="KeinLeerraum"/>
        <w:ind w:left="708"/>
      </w:pPr>
      <w:r>
        <w:t>freizuschalten. (Es werden die Werte „44“ und „out“ in die Files geschrieben)</w:t>
      </w:r>
    </w:p>
    <w:p w14:paraId="2F541BDE" w14:textId="77777777" w:rsidR="003D52A6" w:rsidRPr="003D52A6" w:rsidRDefault="003D52A6" w:rsidP="00000552">
      <w:pPr>
        <w:pStyle w:val="KeinLeerraum"/>
        <w:ind w:left="708"/>
      </w:pPr>
    </w:p>
    <w:p w14:paraId="37A753EF" w14:textId="3DD81695" w:rsidR="00697826" w:rsidRDefault="00AB55EF" w:rsidP="00000552">
      <w:pPr>
        <w:pStyle w:val="KeinLeerraum"/>
        <w:ind w:left="708"/>
      </w:pPr>
      <w:r>
        <w:t>Das Programm kann sich abhängig vom Userinput, in den automatischen oder in den manuellen Modus befinden.</w:t>
      </w:r>
    </w:p>
    <w:p w14:paraId="3E5C34E8" w14:textId="308D0134" w:rsidR="00000552" w:rsidRDefault="00000552" w:rsidP="00000552">
      <w:pPr>
        <w:pStyle w:val="KeinLeerraum"/>
        <w:ind w:left="708"/>
      </w:pPr>
      <w:r>
        <w:t xml:space="preserve">Um eine Benutzereingabe während des Betriebs zu ermöglichen, muss </w:t>
      </w:r>
      <w:r w:rsidR="00AB55EF">
        <w:t xml:space="preserve">das Programm in mindestens zwei Threads ablaufen. </w:t>
      </w:r>
    </w:p>
    <w:p w14:paraId="09A32784" w14:textId="0D0EAD81" w:rsidR="00697826" w:rsidRDefault="00D33779" w:rsidP="00000552">
      <w:pPr>
        <w:pStyle w:val="KeinLeerraum"/>
        <w:ind w:left="708"/>
      </w:pPr>
      <w:r>
        <w:rPr>
          <w:noProof/>
          <w:lang w:eastAsia="de-DE"/>
        </w:rPr>
        <w:drawing>
          <wp:inline distT="0" distB="0" distL="0" distR="0" wp14:anchorId="0722E6AA" wp14:editId="517402EC">
            <wp:extent cx="5760720" cy="149860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9C2" w14:textId="0C2941C8" w:rsidR="00697826" w:rsidRDefault="00697826" w:rsidP="00000552">
      <w:pPr>
        <w:pStyle w:val="KeinLeerraum"/>
        <w:ind w:left="708"/>
      </w:pPr>
    </w:p>
    <w:p w14:paraId="29969658" w14:textId="2836F7F5" w:rsidR="00C71CE8" w:rsidRDefault="00AB55EF" w:rsidP="00AB55EF">
      <w:pPr>
        <w:pStyle w:val="KeinLeerraum"/>
        <w:ind w:left="708"/>
      </w:pPr>
      <w:r>
        <w:t xml:space="preserve">Je nach gewählten Modus, wird entsprechend vorgegangen. </w:t>
      </w:r>
    </w:p>
    <w:p w14:paraId="5FD3428D" w14:textId="6AA1050D" w:rsidR="00AB55EF" w:rsidRDefault="00AB55EF" w:rsidP="00AB55EF">
      <w:pPr>
        <w:pStyle w:val="KeinLeerraum"/>
        <w:ind w:left="708"/>
      </w:pPr>
      <w:r w:rsidRPr="00AB55EF">
        <w:rPr>
          <w:b/>
        </w:rPr>
        <w:t>Manueller Modus:</w:t>
      </w:r>
      <w:r>
        <w:rPr>
          <w:b/>
        </w:rPr>
        <w:t xml:space="preserve"> </w:t>
      </w:r>
      <w:r>
        <w:t xml:space="preserve">Je nach gemachter Angabe in Prozent lässt sich der Servo zwischen 0° (0%) und 180° (100%) einstellen. </w:t>
      </w:r>
    </w:p>
    <w:p w14:paraId="3E4BC473" w14:textId="25DE478F" w:rsidR="00D33779" w:rsidRDefault="00D33779" w:rsidP="00AB55EF">
      <w:pPr>
        <w:pStyle w:val="KeinLeerraum"/>
        <w:ind w:left="708"/>
      </w:pPr>
      <w:r>
        <w:rPr>
          <w:b/>
        </w:rPr>
        <w:t>Automatischer Modus:</w:t>
      </w:r>
      <w:r>
        <w:t xml:space="preserve"> Der Servo bewegt sich zwischen 0° und 180° hin und her. </w:t>
      </w:r>
    </w:p>
    <w:p w14:paraId="5B6BF112" w14:textId="54DC0360" w:rsidR="00D33779" w:rsidRDefault="00D33779" w:rsidP="00AB55EF">
      <w:pPr>
        <w:pStyle w:val="KeinLeerraum"/>
        <w:ind w:left="708"/>
      </w:pPr>
    </w:p>
    <w:p w14:paraId="177A5464" w14:textId="1CD248E9" w:rsidR="00D33779" w:rsidRDefault="00D33779" w:rsidP="00AB55EF">
      <w:pPr>
        <w:pStyle w:val="KeinLeerraum"/>
        <w:ind w:left="708"/>
      </w:pPr>
      <w:r>
        <w:t>Um das PWM Signal an den Servo zu senden wird während der Dauer einer Periode (20ms) je nach Winkel der HIGH-value für eine entsprechende Zeit in das gpio-value-file</w:t>
      </w:r>
    </w:p>
    <w:p w14:paraId="5DE54575" w14:textId="0037C7D4" w:rsidR="00D33779" w:rsidRDefault="00D33779" w:rsidP="00AB55EF">
      <w:pPr>
        <w:pStyle w:val="KeinLeerraum"/>
        <w:ind w:left="708"/>
        <w:rPr>
          <w:i/>
        </w:rPr>
      </w:pPr>
      <w:r w:rsidRPr="00D33779">
        <w:rPr>
          <w:i/>
        </w:rPr>
        <w:t>/sys/class/gpio/gpio44/value</w:t>
      </w:r>
    </w:p>
    <w:p w14:paraId="76F9B7A6" w14:textId="13DF8124" w:rsidR="00D33779" w:rsidRDefault="00D33779" w:rsidP="00AB55EF">
      <w:pPr>
        <w:pStyle w:val="KeinLeerraum"/>
        <w:ind w:left="708"/>
      </w:pPr>
      <w:r>
        <w:t xml:space="preserve">geschrieben und für die restliche Zeit wieder auf den LOW-value gesetzt. </w:t>
      </w:r>
    </w:p>
    <w:p w14:paraId="535407FE" w14:textId="3FD4DBED" w:rsidR="00D33779" w:rsidRDefault="00D33779" w:rsidP="00066219">
      <w:pPr>
        <w:pStyle w:val="KeinLeerraum"/>
        <w:ind w:left="708"/>
        <w:jc w:val="center"/>
      </w:pPr>
      <w:r>
        <w:rPr>
          <w:noProof/>
          <w:lang w:eastAsia="de-DE"/>
        </w:rPr>
        <w:drawing>
          <wp:inline distT="0" distB="0" distL="0" distR="0" wp14:anchorId="44E498A2" wp14:editId="33D7467E">
            <wp:extent cx="5221923" cy="2057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026" cy="20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F9E6" w14:textId="4EFEB952" w:rsidR="00D33779" w:rsidRDefault="00D33779" w:rsidP="00066219">
      <w:pPr>
        <w:pStyle w:val="KeinLeerraum"/>
        <w:ind w:left="708"/>
      </w:pPr>
      <w:r>
        <w:t xml:space="preserve">Zur erfolgreichen Umsetzung der Aufgabe konnten wir die vorgegebene WasteTime-Funktion nicht verwenden, diese war vermutlich unter Linux zu inkonsistent von der Ausführungszeit, was zu </w:t>
      </w:r>
      <w:r w:rsidR="00066219">
        <w:t>ungültigen PWM-Signalen geführt hat</w:t>
      </w:r>
      <w:r>
        <w:t xml:space="preserve"> </w:t>
      </w:r>
      <w:r w:rsidR="003D52A6">
        <w:t>(Anscheinend werden die Threads während der Ausführung sehr häufig vom Scheduler unterbrochen</w:t>
      </w:r>
      <w:r w:rsidR="00066219">
        <w:t xml:space="preserve">). </w:t>
      </w:r>
      <w:r w:rsidR="00641972">
        <w:t xml:space="preserve">Dies hatte die Folge, dass die Verbindung zum Servo nach einiger Zeit verloren gegangen ist. </w:t>
      </w:r>
      <w:r>
        <w:t xml:space="preserve">Stattdessen wurde </w:t>
      </w:r>
      <w:r w:rsidR="003D52A6">
        <w:t xml:space="preserve">die nanosleep Funktion genutzt. </w:t>
      </w:r>
    </w:p>
    <w:p w14:paraId="7DDD8172" w14:textId="15856267" w:rsidR="003D52A6" w:rsidRDefault="003D52A6" w:rsidP="00AB55EF">
      <w:pPr>
        <w:pStyle w:val="KeinLeerraum"/>
        <w:ind w:left="708"/>
      </w:pPr>
      <w:r>
        <w:rPr>
          <w:noProof/>
          <w:lang w:eastAsia="de-DE"/>
        </w:rPr>
        <w:lastRenderedPageBreak/>
        <w:drawing>
          <wp:inline distT="0" distB="0" distL="0" distR="0" wp14:anchorId="624EF1DD" wp14:editId="3A7C91E3">
            <wp:extent cx="4665762" cy="1257300"/>
            <wp:effectExtent l="0" t="0" r="190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178" cy="12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C0F1" w14:textId="2DD526DC" w:rsidR="003D52A6" w:rsidRDefault="00066219" w:rsidP="00066219">
      <w:pPr>
        <w:pStyle w:val="KeinLeerraum"/>
        <w:ind w:left="708"/>
      </w:pPr>
      <w:r>
        <w:t xml:space="preserve">Vor dem „Entdecken“ dieses Fehlers, konnte auch eine auslastungsabhängige Indifferenz festgestellt werden. Dies hat dazu geführt, dass während eines Kopiervorgangs </w:t>
      </w:r>
      <w:r w:rsidR="00641972">
        <w:t xml:space="preserve">mit SCP von der virtuellen Maschine sogar zu einem sofortigen Abbruch der Verbindung (BeagleBone wurde nicht mehr als USB-Gerät erkannt) geführt hat. </w:t>
      </w:r>
    </w:p>
    <w:p w14:paraId="4D06A7E3" w14:textId="17B1F45C" w:rsidR="00641972" w:rsidRDefault="00641972" w:rsidP="00066219">
      <w:pPr>
        <w:pStyle w:val="KeinLeerraum"/>
        <w:ind w:left="708"/>
      </w:pPr>
    </w:p>
    <w:p w14:paraId="20F82984" w14:textId="77777777" w:rsidR="00F84E31" w:rsidRPr="00641972" w:rsidRDefault="00F84E31" w:rsidP="00066219">
      <w:pPr>
        <w:pStyle w:val="KeinLeerraum"/>
        <w:ind w:left="708"/>
      </w:pPr>
      <w:bookmarkStart w:id="0" w:name="_GoBack"/>
      <w:bookmarkEnd w:id="0"/>
    </w:p>
    <w:sectPr w:rsidR="00F84E31" w:rsidRPr="00641972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AC0D1" w14:textId="77777777" w:rsidR="008116DF" w:rsidRDefault="008116DF" w:rsidP="00FA5E04">
      <w:pPr>
        <w:spacing w:after="0" w:line="240" w:lineRule="auto"/>
      </w:pPr>
      <w:r>
        <w:separator/>
      </w:r>
    </w:p>
  </w:endnote>
  <w:endnote w:type="continuationSeparator" w:id="0">
    <w:p w14:paraId="594A780C" w14:textId="77777777" w:rsidR="008116DF" w:rsidRDefault="008116DF" w:rsidP="00FA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E9860" w14:textId="77777777" w:rsidR="008116DF" w:rsidRDefault="008116DF" w:rsidP="00FA5E04">
      <w:pPr>
        <w:spacing w:after="0" w:line="240" w:lineRule="auto"/>
      </w:pPr>
      <w:r>
        <w:separator/>
      </w:r>
    </w:p>
  </w:footnote>
  <w:footnote w:type="continuationSeparator" w:id="0">
    <w:p w14:paraId="51ECB2F7" w14:textId="77777777" w:rsidR="008116DF" w:rsidRDefault="008116DF" w:rsidP="00FA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E64FE" w14:textId="0D3FCB4A" w:rsidR="00616548" w:rsidRPr="009A7579" w:rsidRDefault="00616548">
    <w:pPr>
      <w:pStyle w:val="Kopfzeile"/>
      <w:rPr>
        <w:lang w:val="en-US"/>
      </w:rPr>
    </w:pPr>
    <w:r w:rsidRPr="009A7579">
      <w:rPr>
        <w:lang w:val="en-US"/>
      </w:rPr>
      <w:t>Embedded Computing</w:t>
    </w:r>
    <w:r w:rsidRPr="009A7579">
      <w:rPr>
        <w:lang w:val="en-US"/>
      </w:rPr>
      <w:tab/>
    </w:r>
    <w:r w:rsidRPr="009A7579">
      <w:rPr>
        <w:lang w:val="en-US"/>
      </w:rPr>
      <w:tab/>
      <w:t>Team</w:t>
    </w:r>
  </w:p>
  <w:p w14:paraId="61D51DE4" w14:textId="77777777" w:rsidR="00616548" w:rsidRPr="009A7579" w:rsidRDefault="00616548">
    <w:pPr>
      <w:pStyle w:val="Kopfzeile"/>
      <w:rPr>
        <w:lang w:val="en-US"/>
      </w:rPr>
    </w:pPr>
    <w:r w:rsidRPr="009A7579">
      <w:rPr>
        <w:lang w:val="en-US"/>
      </w:rPr>
      <w:t>Prof. Dr. Martin Hobelsberger</w:t>
    </w:r>
    <w:r w:rsidRPr="009A7579">
      <w:rPr>
        <w:lang w:val="en-US"/>
      </w:rPr>
      <w:tab/>
    </w:r>
    <w:r w:rsidRPr="009A7579">
      <w:rPr>
        <w:lang w:val="en-US"/>
      </w:rPr>
      <w:tab/>
    </w:r>
    <w:r w:rsidRPr="00FA5E04">
      <w:rPr>
        <w:lang w:val="en-US"/>
      </w:rPr>
      <w:t>Hampp Manuel</w:t>
    </w:r>
    <w:r w:rsidRPr="009A7579">
      <w:rPr>
        <w:lang w:val="en-US"/>
      </w:rPr>
      <w:t>, Hellmann Fabio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924D1"/>
    <w:multiLevelType w:val="hybridMultilevel"/>
    <w:tmpl w:val="EFBA6C68"/>
    <w:lvl w:ilvl="0" w:tplc="55644442">
      <w:start w:val="1"/>
      <w:numFmt w:val="upperLetter"/>
      <w:lvlText w:val="%1)"/>
      <w:lvlJc w:val="left"/>
      <w:pPr>
        <w:ind w:left="216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5B7DCA"/>
    <w:multiLevelType w:val="multilevel"/>
    <w:tmpl w:val="60D2B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2C93F70"/>
    <w:multiLevelType w:val="hybridMultilevel"/>
    <w:tmpl w:val="4C04AB6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3F6C"/>
    <w:multiLevelType w:val="hybridMultilevel"/>
    <w:tmpl w:val="6AFE2F0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A90D53"/>
    <w:multiLevelType w:val="hybridMultilevel"/>
    <w:tmpl w:val="8B20C0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B4010"/>
    <w:multiLevelType w:val="hybridMultilevel"/>
    <w:tmpl w:val="836AD792"/>
    <w:lvl w:ilvl="0" w:tplc="D2E2A932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F7445"/>
    <w:multiLevelType w:val="hybridMultilevel"/>
    <w:tmpl w:val="CF36D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7A4A69"/>
    <w:multiLevelType w:val="hybridMultilevel"/>
    <w:tmpl w:val="BE045538"/>
    <w:lvl w:ilvl="0" w:tplc="EEC22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E1392"/>
    <w:multiLevelType w:val="hybridMultilevel"/>
    <w:tmpl w:val="1068EB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2ED3"/>
    <w:multiLevelType w:val="multilevel"/>
    <w:tmpl w:val="FC00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A9728CC"/>
    <w:multiLevelType w:val="hybridMultilevel"/>
    <w:tmpl w:val="B19C1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9343A"/>
    <w:multiLevelType w:val="multilevel"/>
    <w:tmpl w:val="C9EC0C1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3600"/>
      </w:pPr>
      <w:rPr>
        <w:rFonts w:hint="default"/>
      </w:rPr>
    </w:lvl>
  </w:abstractNum>
  <w:abstractNum w:abstractNumId="12" w15:restartNumberingAfterBreak="0">
    <w:nsid w:val="669C3AEC"/>
    <w:multiLevelType w:val="hybridMultilevel"/>
    <w:tmpl w:val="BC686B12"/>
    <w:lvl w:ilvl="0" w:tplc="4D5E88E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84C4C"/>
    <w:multiLevelType w:val="hybridMultilevel"/>
    <w:tmpl w:val="CEAC394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5E"/>
    <w:rsid w:val="00000552"/>
    <w:rsid w:val="00066219"/>
    <w:rsid w:val="000C3224"/>
    <w:rsid w:val="000D542E"/>
    <w:rsid w:val="00107584"/>
    <w:rsid w:val="00113910"/>
    <w:rsid w:val="00233370"/>
    <w:rsid w:val="00246F8B"/>
    <w:rsid w:val="00302330"/>
    <w:rsid w:val="003059A3"/>
    <w:rsid w:val="00382070"/>
    <w:rsid w:val="003D52A6"/>
    <w:rsid w:val="004208E3"/>
    <w:rsid w:val="00436A60"/>
    <w:rsid w:val="004B2722"/>
    <w:rsid w:val="00503F2D"/>
    <w:rsid w:val="005309F1"/>
    <w:rsid w:val="005A6796"/>
    <w:rsid w:val="00616548"/>
    <w:rsid w:val="00641972"/>
    <w:rsid w:val="00697826"/>
    <w:rsid w:val="00746ED7"/>
    <w:rsid w:val="00775313"/>
    <w:rsid w:val="007758DF"/>
    <w:rsid w:val="008116DF"/>
    <w:rsid w:val="0087215E"/>
    <w:rsid w:val="008C0469"/>
    <w:rsid w:val="009A7579"/>
    <w:rsid w:val="009D724C"/>
    <w:rsid w:val="00A96841"/>
    <w:rsid w:val="00AB55EF"/>
    <w:rsid w:val="00B44531"/>
    <w:rsid w:val="00BB5FCA"/>
    <w:rsid w:val="00BD5E6C"/>
    <w:rsid w:val="00BE1D51"/>
    <w:rsid w:val="00C049E4"/>
    <w:rsid w:val="00C05ECF"/>
    <w:rsid w:val="00C4109A"/>
    <w:rsid w:val="00C53B28"/>
    <w:rsid w:val="00C71CE8"/>
    <w:rsid w:val="00C93B73"/>
    <w:rsid w:val="00CF2862"/>
    <w:rsid w:val="00D00F37"/>
    <w:rsid w:val="00D33779"/>
    <w:rsid w:val="00D54A09"/>
    <w:rsid w:val="00E0625C"/>
    <w:rsid w:val="00E07191"/>
    <w:rsid w:val="00E44AC8"/>
    <w:rsid w:val="00ED241C"/>
    <w:rsid w:val="00F5365A"/>
    <w:rsid w:val="00F84E31"/>
    <w:rsid w:val="00FA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FEEB5"/>
  <w15:docId w15:val="{A96CD9D4-619E-4FFA-A70F-17FCE102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E04"/>
  </w:style>
  <w:style w:type="paragraph" w:styleId="Fuzeile">
    <w:name w:val="footer"/>
    <w:basedOn w:val="Standard"/>
    <w:link w:val="FuzeileZchn"/>
    <w:uiPriority w:val="99"/>
    <w:unhideWhenUsed/>
    <w:rsid w:val="00FA5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E04"/>
  </w:style>
  <w:style w:type="paragraph" w:styleId="Listenabsatz">
    <w:name w:val="List Paragraph"/>
    <w:basedOn w:val="Standard"/>
    <w:uiPriority w:val="34"/>
    <w:qFormat/>
    <w:rsid w:val="00C4109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41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7579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19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07584"/>
    <w:rPr>
      <w:color w:val="808080"/>
    </w:rPr>
  </w:style>
  <w:style w:type="character" w:styleId="HTMLCode">
    <w:name w:val="HTML Code"/>
    <w:basedOn w:val="Absatz-Standardschriftart"/>
    <w:uiPriority w:val="99"/>
    <w:semiHidden/>
    <w:unhideWhenUsed/>
    <w:rsid w:val="00F5365A"/>
    <w:rPr>
      <w:rFonts w:ascii="Courier New" w:eastAsia="Times New Roman" w:hAnsi="Courier New" w:cs="Courier New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E0625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KeinLeerraum">
    <w:name w:val="No Spacing"/>
    <w:uiPriority w:val="1"/>
    <w:qFormat/>
    <w:rsid w:val="000005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Hellmann</dc:creator>
  <cp:lastModifiedBy>Manuel</cp:lastModifiedBy>
  <cp:revision>19</cp:revision>
  <cp:lastPrinted>2016-11-28T11:47:00Z</cp:lastPrinted>
  <dcterms:created xsi:type="dcterms:W3CDTF">2016-11-10T20:09:00Z</dcterms:created>
  <dcterms:modified xsi:type="dcterms:W3CDTF">2017-01-13T16:44:00Z</dcterms:modified>
</cp:coreProperties>
</file>