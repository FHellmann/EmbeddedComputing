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A843F" w14:textId="361534F4" w:rsidR="00E44AC8" w:rsidRDefault="00C4109A" w:rsidP="00246F8B">
      <w:pPr>
        <w:pStyle w:val="Titel"/>
        <w:numPr>
          <w:ilvl w:val="0"/>
          <w:numId w:val="4"/>
        </w:numPr>
        <w:jc w:val="center"/>
      </w:pPr>
      <w:r>
        <w:t>Praktikum</w:t>
      </w:r>
    </w:p>
    <w:p w14:paraId="7E9EE992" w14:textId="7974CAED" w:rsidR="00246F8B" w:rsidRDefault="00246F8B" w:rsidP="00246F8B">
      <w:pPr>
        <w:pStyle w:val="Listenabsatz"/>
        <w:ind w:left="0"/>
      </w:pPr>
    </w:p>
    <w:p w14:paraId="1099CE67" w14:textId="778FF2E5" w:rsidR="00246F8B" w:rsidRDefault="00246F8B" w:rsidP="00246F8B">
      <w:pPr>
        <w:pStyle w:val="Listenabsatz"/>
        <w:ind w:left="0"/>
      </w:pPr>
    </w:p>
    <w:p w14:paraId="35CD3720" w14:textId="38EADC04" w:rsidR="00C53B28" w:rsidRDefault="00C53B28" w:rsidP="00C53B28">
      <w:r>
        <w:t>1)</w:t>
      </w:r>
    </w:p>
    <w:p w14:paraId="7F5BAF97" w14:textId="12287996" w:rsidR="00246F8B" w:rsidRDefault="00246F8B" w:rsidP="00C53B28">
      <w:r>
        <w:t>Das Programm ist der Datei FixTimerate.c zu finden. Als Nachweis dien</w:t>
      </w:r>
      <w:r w:rsidR="00C53B28">
        <w:t xml:space="preserve">t folgende Timeline, auf welcher die regelmäßigen Sleepintervalle gut zu erkennen sind. Diese sind ca. 1ms lang. (siehe rote Makierung) </w:t>
      </w:r>
    </w:p>
    <w:p w14:paraId="58670CE9" w14:textId="77777777" w:rsidR="00246F8B" w:rsidRDefault="00246F8B" w:rsidP="00246F8B">
      <w:pPr>
        <w:pStyle w:val="Listenabsatz"/>
        <w:ind w:left="0"/>
      </w:pPr>
    </w:p>
    <w:p w14:paraId="1669F1FA" w14:textId="2097A570" w:rsidR="00246F8B" w:rsidRDefault="00C53B28" w:rsidP="00246F8B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1067EBF" wp14:editId="0FF40CB1">
            <wp:extent cx="57531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CE46" w14:textId="7C6DABEF" w:rsidR="00246F8B" w:rsidRDefault="00246F8B" w:rsidP="00246F8B">
      <w:pPr>
        <w:pStyle w:val="Listenabsatz"/>
        <w:ind w:left="0"/>
      </w:pPr>
    </w:p>
    <w:p w14:paraId="3C0C3822" w14:textId="3B0F9BA1" w:rsidR="009A7579" w:rsidRDefault="00C53B28" w:rsidP="00C53B28">
      <w:r>
        <w:t>2)</w:t>
      </w:r>
    </w:p>
    <w:p w14:paraId="27EBE6A7" w14:textId="77777777" w:rsidR="005A6796" w:rsidRDefault="00BB5FCA" w:rsidP="00C53B28">
      <w:r>
        <w:t xml:space="preserve">Ein Versuch durch ausprobieren hat gezeigt das die Modifikation des Takes unter 1ms (1000 microsecs) nicht mehr sinnvoll einstellbar ist. </w:t>
      </w:r>
      <w:r w:rsidR="005A6796">
        <w:t xml:space="preserve">Alle kleineren Werte führen zu keiner kleineren Zykluszeit. Die Werte wurden ähnlichen wie in Aufgabe 1 anhand der Timeline verglichen bis keine Veränderung der Intervalllänge mehr feststellbar war. </w:t>
      </w:r>
    </w:p>
    <w:p w14:paraId="3DF402B4" w14:textId="77777777" w:rsidR="005A6796" w:rsidRDefault="005A6796" w:rsidP="00C53B28">
      <w:r>
        <w:t>3)</w:t>
      </w:r>
    </w:p>
    <w:p w14:paraId="58E9B997" w14:textId="5F54A52C" w:rsidR="00C53B28" w:rsidRPr="00C4109A" w:rsidRDefault="005A6796" w:rsidP="00C53B28">
      <w:r>
        <w:t xml:space="preserve"> </w:t>
      </w:r>
      <w:r w:rsidR="00382070">
        <w:t xml:space="preserve">Eine Modifikation würde das Ergebnis von Aufgabe 1 vermutlich nicht verändern. Da davon auszugehen ist, dass die Uhrzeit auch bei einem anderen Systemtakt korrekt mit (clock_gettime) ausgelesen werden kann und auch die Funktion clock_nanosleep </w:t>
      </w:r>
      <w:r w:rsidR="00B44531">
        <w:t>identisch</w:t>
      </w:r>
      <w:r w:rsidR="00382070">
        <w:t xml:space="preserve"> funktionieren sollte.</w:t>
      </w:r>
      <w:r w:rsidR="008C0469">
        <w:t xml:space="preserve"> Lediglich eine sehr</w:t>
      </w:r>
      <w:bookmarkStart w:id="0" w:name="_GoBack"/>
      <w:bookmarkEnd w:id="0"/>
      <w:r w:rsidR="008C0469">
        <w:t xml:space="preserve"> langsame Taktrate, könnte eine ungenaue Systemuhr zur Folge haben, was sich wiederrum auf die Genauigkeit von Aufgabe 1 auswirken würde. </w:t>
      </w:r>
    </w:p>
    <w:sectPr w:rsidR="00C53B28" w:rsidRPr="00C4109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E1EE" w14:textId="77777777" w:rsidR="00C93B73" w:rsidRDefault="00C93B73" w:rsidP="00FA5E04">
      <w:pPr>
        <w:spacing w:after="0" w:line="240" w:lineRule="auto"/>
      </w:pPr>
      <w:r>
        <w:separator/>
      </w:r>
    </w:p>
  </w:endnote>
  <w:endnote w:type="continuationSeparator" w:id="0">
    <w:p w14:paraId="1B91C09C" w14:textId="77777777" w:rsidR="00C93B73" w:rsidRDefault="00C93B73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DEABE" w14:textId="77777777" w:rsidR="00C93B73" w:rsidRDefault="00C93B73" w:rsidP="00FA5E04">
      <w:pPr>
        <w:spacing w:after="0" w:line="240" w:lineRule="auto"/>
      </w:pPr>
      <w:r>
        <w:separator/>
      </w:r>
    </w:p>
  </w:footnote>
  <w:footnote w:type="continuationSeparator" w:id="0">
    <w:p w14:paraId="75E8118E" w14:textId="77777777" w:rsidR="00C93B73" w:rsidRDefault="00C93B73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r w:rsidRPr="00FA5E04">
      <w:rPr>
        <w:lang w:val="en-US"/>
      </w:rPr>
      <w:t>Hampp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5E"/>
    <w:rsid w:val="000C3224"/>
    <w:rsid w:val="00246F8B"/>
    <w:rsid w:val="00302330"/>
    <w:rsid w:val="00382070"/>
    <w:rsid w:val="00436A60"/>
    <w:rsid w:val="00503F2D"/>
    <w:rsid w:val="005A6796"/>
    <w:rsid w:val="00775313"/>
    <w:rsid w:val="0087215E"/>
    <w:rsid w:val="008C0469"/>
    <w:rsid w:val="009A7579"/>
    <w:rsid w:val="00B44531"/>
    <w:rsid w:val="00BB5FCA"/>
    <w:rsid w:val="00BD5E6C"/>
    <w:rsid w:val="00C4109A"/>
    <w:rsid w:val="00C53B28"/>
    <w:rsid w:val="00C93B73"/>
    <w:rsid w:val="00D54A09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  <w15:docId w15:val="{F3C668C5-6FAA-489C-82FB-4392DA14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Manuel</cp:lastModifiedBy>
  <cp:revision>4</cp:revision>
  <cp:lastPrinted>2016-10-31T13:54:00Z</cp:lastPrinted>
  <dcterms:created xsi:type="dcterms:W3CDTF">2016-11-10T20:09:00Z</dcterms:created>
  <dcterms:modified xsi:type="dcterms:W3CDTF">2016-11-10T21:12:00Z</dcterms:modified>
</cp:coreProperties>
</file>